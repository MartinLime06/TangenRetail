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C9DD" w14:textId="77777777" w:rsidR="00457ADE" w:rsidRPr="00E555D3" w:rsidRDefault="00C90004" w:rsidP="00B86C53">
      <w:pPr>
        <w:rPr>
          <w:color w:val="auto"/>
        </w:rPr>
      </w:pPr>
      <w:r w:rsidRPr="00E555D3">
        <w:rPr>
          <w:lang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684B4C98" wp14:editId="00629709">
                <wp:simplePos x="0" y="0"/>
                <wp:positionH relativeFrom="page">
                  <wp:posOffset>0</wp:posOffset>
                </wp:positionH>
                <wp:positionV relativeFrom="paragraph">
                  <wp:posOffset>-400050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A6C2" id="Rectangle 1" o:spid="_x0000_s1026" alt="&quot;&quot;" style="position:absolute;margin-left:0;margin-top:-31.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" fillcolor="#cfcdcd [289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E555D3" w14:paraId="766D7C24" w14:textId="77777777" w:rsidTr="00B06922">
        <w:trPr>
          <w:trHeight w:val="3960"/>
        </w:trPr>
        <w:tc>
          <w:tcPr>
            <w:tcW w:w="3692" w:type="dxa"/>
            <w:vMerge w:val="restart"/>
          </w:tcPr>
          <w:p w14:paraId="5307E1BC" w14:textId="0A55CAEB" w:rsidR="00CF2BE7" w:rsidRPr="00E555D3" w:rsidRDefault="005A25FD" w:rsidP="005A25FD">
            <w:pPr>
              <w:pStyle w:val="Heading1"/>
            </w:pPr>
            <w:r w:rsidRPr="00E555D3">
              <w:drawing>
                <wp:anchor distT="0" distB="0" distL="114300" distR="114300" simplePos="0" relativeHeight="251660294" behindDoc="0" locked="0" layoutInCell="1" allowOverlap="1" wp14:anchorId="048A80B2" wp14:editId="42D410DD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-161925</wp:posOffset>
                  </wp:positionV>
                  <wp:extent cx="2105025" cy="2651140"/>
                  <wp:effectExtent l="76200" t="76200" r="123825" b="130175"/>
                  <wp:wrapNone/>
                  <wp:docPr id="1472359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6511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vMerge w:val="restart"/>
          </w:tcPr>
          <w:p w14:paraId="706BBDD0" w14:textId="3A068700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705DD091" w14:textId="2F0267D3" w:rsidR="00CF2BE7" w:rsidRPr="00E555D3" w:rsidRDefault="00520B7F" w:rsidP="00B86C53">
            <w:pPr>
              <w:pStyle w:val="Title"/>
              <w:rPr>
                <w:szCs w:val="96"/>
              </w:rPr>
            </w:pPr>
            <w:r w:rsidRPr="00E555D3">
              <w:t>Martin Tangen</w:t>
            </w:r>
          </w:p>
          <w:p w14:paraId="5A173C31" w14:textId="5C0CA84E" w:rsidR="00CF2BE7" w:rsidRPr="00E555D3" w:rsidRDefault="00520B7F" w:rsidP="00B86C53">
            <w:pPr>
              <w:pStyle w:val="Subtitle"/>
              <w:rPr>
                <w:sz w:val="24"/>
              </w:rPr>
            </w:pPr>
            <w:r w:rsidRPr="00E555D3">
              <w:rPr>
                <w:sz w:val="24"/>
              </w:rPr>
              <w:t>Lærling -it</w:t>
            </w:r>
          </w:p>
          <w:p w14:paraId="486D04D5" w14:textId="61FB5EC6" w:rsidR="00CF2BE7" w:rsidRPr="00E555D3" w:rsidRDefault="00CF2BE7" w:rsidP="00B86C53"/>
          <w:p w14:paraId="195F41D6" w14:textId="3CA565B0" w:rsidR="00CF2BE7" w:rsidRPr="00E555D3" w:rsidRDefault="0037751B" w:rsidP="00B937B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E555D3">
              <w:rPr>
                <w:rStyle w:val="NotBold"/>
                <w:b w:val="0"/>
                <w:bCs/>
              </w:rPr>
              <w:t xml:space="preserve">Jeg brenner </w:t>
            </w:r>
            <w:r w:rsidR="00F56BD6" w:rsidRPr="00E555D3">
              <w:rPr>
                <w:rStyle w:val="NotBold"/>
                <w:b w:val="0"/>
                <w:bCs/>
              </w:rPr>
              <w:t xml:space="preserve">IT og </w:t>
            </w:r>
            <w:r w:rsidRPr="00E555D3">
              <w:rPr>
                <w:rStyle w:val="NotBold"/>
                <w:b w:val="0"/>
                <w:bCs/>
              </w:rPr>
              <w:t xml:space="preserve">for å vise ha jeg kan under </w:t>
            </w:r>
            <w:r w:rsidR="00F56BD6" w:rsidRPr="00E555D3">
              <w:rPr>
                <w:rStyle w:val="NotBold"/>
                <w:b w:val="0"/>
                <w:bCs/>
              </w:rPr>
              <w:t xml:space="preserve">praksis </w:t>
            </w:r>
            <w:r w:rsidR="00B937BD" w:rsidRPr="00E555D3">
              <w:rPr>
                <w:rStyle w:val="NotBold"/>
                <w:b w:val="0"/>
                <w:bCs/>
              </w:rPr>
              <w:t>perioden så du vil ha lyst til at</w:t>
            </w:r>
            <w:r w:rsidR="00491C13" w:rsidRPr="00E555D3">
              <w:rPr>
                <w:rStyle w:val="NotBold"/>
                <w:b w:val="0"/>
                <w:bCs/>
              </w:rPr>
              <w:t xml:space="preserve"> jeg jobber hos </w:t>
            </w:r>
            <w:r w:rsidR="009E292F">
              <w:rPr>
                <w:rStyle w:val="NotBold"/>
                <w:b w:val="0"/>
                <w:bCs/>
              </w:rPr>
              <w:t>d</w:t>
            </w:r>
            <w:r w:rsidR="00491C13" w:rsidRPr="00E555D3">
              <w:rPr>
                <w:rStyle w:val="NotBold"/>
                <w:b w:val="0"/>
                <w:bCs/>
              </w:rPr>
              <w:t>eg under lærlingperioden.</w:t>
            </w:r>
            <w:r w:rsidR="00B937BD" w:rsidRPr="00E555D3">
              <w:rPr>
                <w:rStyle w:val="NotBold"/>
                <w:b w:val="0"/>
                <w:bCs/>
              </w:rPr>
              <w:t xml:space="preserve"> </w:t>
            </w:r>
            <w:r w:rsidR="00491C13" w:rsidRPr="00E555D3">
              <w:rPr>
                <w:rStyle w:val="NotBold"/>
                <w:b w:val="0"/>
                <w:bCs/>
              </w:rPr>
              <w:t>J</w:t>
            </w:r>
            <w:r w:rsidR="00B937BD" w:rsidRPr="00E555D3">
              <w:rPr>
                <w:rStyle w:val="NotBold"/>
                <w:b w:val="0"/>
                <w:bCs/>
              </w:rPr>
              <w:t xml:space="preserve">eg </w:t>
            </w:r>
            <w:r w:rsidRPr="00E555D3">
              <w:rPr>
                <w:rStyle w:val="NotBold"/>
                <w:b w:val="0"/>
                <w:bCs/>
              </w:rPr>
              <w:t>er ivrig</w:t>
            </w:r>
            <w:r w:rsidR="00491C13" w:rsidRPr="00E555D3">
              <w:rPr>
                <w:rStyle w:val="NotBold"/>
                <w:b w:val="0"/>
                <w:bCs/>
              </w:rPr>
              <w:t xml:space="preserve"> og </w:t>
            </w:r>
            <w:r w:rsidR="006C60AA" w:rsidRPr="00E555D3">
              <w:rPr>
                <w:rStyle w:val="NotBold"/>
                <w:b w:val="0"/>
                <w:bCs/>
              </w:rPr>
              <w:t>nysgjerrig</w:t>
            </w:r>
            <w:r w:rsidRPr="00E555D3">
              <w:rPr>
                <w:rStyle w:val="NotBold"/>
                <w:b w:val="0"/>
                <w:bCs/>
              </w:rPr>
              <w:t xml:space="preserve"> </w:t>
            </w:r>
            <w:r w:rsidR="00B937BD" w:rsidRPr="00E555D3">
              <w:rPr>
                <w:rStyle w:val="NotBold"/>
                <w:b w:val="0"/>
                <w:bCs/>
              </w:rPr>
              <w:t xml:space="preserve">etter å lære alt jeg kan om </w:t>
            </w:r>
            <w:r w:rsidR="006C60AA" w:rsidRPr="00E555D3">
              <w:rPr>
                <w:rStyle w:val="NotBold"/>
                <w:b w:val="0"/>
                <w:bCs/>
              </w:rPr>
              <w:t>IT</w:t>
            </w:r>
            <w:r w:rsidR="00B937BD" w:rsidRPr="00E555D3">
              <w:rPr>
                <w:rStyle w:val="NotBold"/>
                <w:b w:val="0"/>
                <w:bCs/>
              </w:rPr>
              <w:t xml:space="preserve"> faget</w:t>
            </w:r>
            <w:r w:rsidR="006C60AA" w:rsidRPr="00E555D3">
              <w:rPr>
                <w:rStyle w:val="NotBold"/>
                <w:b w:val="0"/>
                <w:bCs/>
              </w:rPr>
              <w:t xml:space="preserve"> under lærling og praksis perioden</w:t>
            </w:r>
            <w:r w:rsidR="00B937BD" w:rsidRPr="00E555D3">
              <w:rPr>
                <w:rStyle w:val="NotBold"/>
                <w:b w:val="0"/>
                <w:bCs/>
              </w:rPr>
              <w:t>.</w:t>
            </w:r>
          </w:p>
        </w:tc>
      </w:tr>
      <w:tr w:rsidR="00CF2BE7" w:rsidRPr="00E555D3" w14:paraId="6A891C3D" w14:textId="77777777" w:rsidTr="00CF2BE7">
        <w:trPr>
          <w:trHeight w:val="90"/>
        </w:trPr>
        <w:tc>
          <w:tcPr>
            <w:tcW w:w="3692" w:type="dxa"/>
            <w:vMerge/>
          </w:tcPr>
          <w:p w14:paraId="61406344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E2D2102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24584CDA" w14:textId="77777777" w:rsidR="00CF2BE7" w:rsidRPr="00E555D3" w:rsidRDefault="00CF2BE7" w:rsidP="00F46F61"/>
        </w:tc>
      </w:tr>
      <w:tr w:rsidR="00CF2BE7" w:rsidRPr="00E555D3" w14:paraId="411FB0B1" w14:textId="77777777" w:rsidTr="00771A46">
        <w:trPr>
          <w:trHeight w:val="432"/>
        </w:trPr>
        <w:tc>
          <w:tcPr>
            <w:tcW w:w="3692" w:type="dxa"/>
            <w:vMerge w:val="restart"/>
          </w:tcPr>
          <w:p w14:paraId="290D3038" w14:textId="77777777" w:rsidR="00CF2BE7" w:rsidRPr="00E555D3" w:rsidRDefault="00CF2BE7" w:rsidP="003F1D3E"/>
          <w:p w14:paraId="79FFA8EF" w14:textId="77777777" w:rsidR="00CF2BE7" w:rsidRPr="00E555D3" w:rsidRDefault="00CF2BE7" w:rsidP="003F1D3E"/>
          <w:p w14:paraId="6000DBCC" w14:textId="41385636" w:rsidR="00CF2BE7" w:rsidRPr="00E555D3" w:rsidRDefault="00000000" w:rsidP="00771A46">
            <w:pPr>
              <w:pStyle w:val="Heading1"/>
            </w:pPr>
            <w:sdt>
              <w:sdtPr>
                <w:id w:val="-1704474398"/>
                <w:placeholder>
                  <w:docPart w:val="88B7EFBBF1284E9A9C2A5C6C6B06E358"/>
                </w:placeholder>
                <w15:appearance w15:val="hidden"/>
              </w:sdtPr>
              <w:sdtContent>
                <w:r w:rsidR="004C6EC7" w:rsidRPr="00E555D3">
                  <w:t>Kontakt</w:t>
                </w:r>
              </w:sdtContent>
            </w:sdt>
          </w:p>
          <w:p w14:paraId="1BFD0E6F" w14:textId="77777777" w:rsidR="00CF2BE7" w:rsidRPr="00E555D3" w:rsidRDefault="00CF2BE7" w:rsidP="00CF2BE7">
            <w:pPr>
              <w:rPr>
                <w:color w:val="auto"/>
                <w:szCs w:val="20"/>
              </w:rPr>
            </w:pPr>
          </w:p>
          <w:p w14:paraId="561F6C53" w14:textId="287CA8B3" w:rsidR="00CF2BE7" w:rsidRPr="00E555D3" w:rsidRDefault="00000000" w:rsidP="00771A46">
            <w:pPr>
              <w:pStyle w:val="ListBullet"/>
              <w:rPr>
                <w:b/>
                <w:caps/>
              </w:rPr>
            </w:pPr>
            <w:hyperlink r:id="rId9" w:history="1">
              <w:r w:rsidR="000B0598" w:rsidRPr="00E555D3">
                <w:rPr>
                  <w:rStyle w:val="Hyperlink"/>
                </w:rPr>
                <w:t>Tangenmartin06@gmail.com</w:t>
              </w:r>
            </w:hyperlink>
          </w:p>
          <w:p w14:paraId="0A23F042" w14:textId="47D8D812" w:rsidR="000B0598" w:rsidRPr="00E555D3" w:rsidRDefault="00000000" w:rsidP="000B0598">
            <w:pPr>
              <w:pStyle w:val="ListBullet"/>
              <w:rPr>
                <w:rStyle w:val="NotBold"/>
                <w:b w:val="0"/>
                <w:bCs/>
              </w:rPr>
            </w:pPr>
            <w:hyperlink r:id="rId10" w:history="1">
              <w:r w:rsidR="000B0598" w:rsidRPr="00E555D3">
                <w:rPr>
                  <w:rStyle w:val="NotBold"/>
                  <w:b w:val="0"/>
                  <w:bCs/>
                </w:rPr>
                <w:t>https://www.linkedin.com/in/martin-tangen-94633a25b</w:t>
              </w:r>
            </w:hyperlink>
          </w:p>
          <w:p w14:paraId="19F66F11" w14:textId="1B9E00E0" w:rsidR="003F1D3E" w:rsidRPr="00E555D3" w:rsidRDefault="00000000" w:rsidP="00DA2FA5">
            <w:pPr>
              <w:pStyle w:val="ListBullet"/>
              <w:rPr>
                <w:rStyle w:val="NotBold"/>
                <w:b w:val="0"/>
                <w:bCs/>
              </w:rPr>
            </w:pPr>
            <w:hyperlink r:id="rId11" w:history="1">
              <w:r w:rsidR="00DA2FA5" w:rsidRPr="00E555D3">
                <w:rPr>
                  <w:rStyle w:val="Hyperlink"/>
                  <w:bCs/>
                </w:rPr>
                <w:t>https://martintangen.netlify.app/</w:t>
              </w:r>
            </w:hyperlink>
          </w:p>
          <w:p w14:paraId="1AAF0F0E" w14:textId="3A9BF690" w:rsidR="00DA2FA5" w:rsidRPr="00E555D3" w:rsidRDefault="00DA2FA5" w:rsidP="00DA2FA5">
            <w:pPr>
              <w:pStyle w:val="ListBullet"/>
              <w:rPr>
                <w:b/>
                <w:caps/>
              </w:rPr>
            </w:pPr>
            <w:r w:rsidRPr="00E555D3">
              <w:t>(+47) 47 50 81 30</w:t>
            </w:r>
          </w:p>
          <w:p w14:paraId="1E0FB007" w14:textId="1E0D255F" w:rsidR="00CF2BE7" w:rsidRPr="00E555D3" w:rsidRDefault="00520B7F" w:rsidP="00771A46">
            <w:pPr>
              <w:pStyle w:val="ListBullet"/>
              <w:rPr>
                <w:b/>
                <w:caps/>
              </w:rPr>
            </w:pPr>
            <w:r w:rsidRPr="00E555D3">
              <w:t>Oslo, Norge</w:t>
            </w:r>
          </w:p>
          <w:p w14:paraId="5AE0AFA5" w14:textId="77777777" w:rsidR="00CF2BE7" w:rsidRPr="00E555D3" w:rsidRDefault="00CF2BE7" w:rsidP="008770FA"/>
          <w:p w14:paraId="78BF2222" w14:textId="77777777" w:rsidR="00CF2BE7" w:rsidRPr="00E555D3" w:rsidRDefault="00CF2BE7" w:rsidP="008770FA"/>
          <w:p w14:paraId="578D6058" w14:textId="77777777" w:rsidR="008770FA" w:rsidRPr="00E555D3" w:rsidRDefault="008770FA" w:rsidP="00CF2BE7">
            <w:pPr>
              <w:pStyle w:val="Heading1"/>
            </w:pPr>
          </w:p>
          <w:p w14:paraId="65B602AF" w14:textId="77777777" w:rsidR="008770FA" w:rsidRPr="00E555D3" w:rsidRDefault="008770FA" w:rsidP="00CF2BE7">
            <w:pPr>
              <w:pStyle w:val="Heading1"/>
            </w:pPr>
          </w:p>
          <w:p w14:paraId="1291D0F0" w14:textId="53D299A8" w:rsidR="00CF2BE7" w:rsidRPr="00E555D3" w:rsidRDefault="004C6EC7" w:rsidP="00CF2BE7">
            <w:pPr>
              <w:pStyle w:val="Heading1"/>
            </w:pPr>
            <w:r w:rsidRPr="00E555D3">
              <w:t>Utdanning</w:t>
            </w:r>
          </w:p>
          <w:p w14:paraId="7F094719" w14:textId="3EE1010A" w:rsidR="00CF2BE7" w:rsidRPr="00E555D3" w:rsidRDefault="00520B7F" w:rsidP="00CF2BE7">
            <w:pPr>
              <w:rPr>
                <w:rStyle w:val="NotBold"/>
                <w:b w:val="0"/>
                <w:bCs/>
              </w:rPr>
            </w:pPr>
            <w:r w:rsidRPr="00E555D3">
              <w:rPr>
                <w:rStyle w:val="NotBold"/>
                <w:b w:val="0"/>
                <w:bCs/>
              </w:rPr>
              <w:t>INFORMASJONSTEKNOLOGI OG MEDIEPRODUKSJON</w:t>
            </w:r>
          </w:p>
          <w:p w14:paraId="4CD2478A" w14:textId="610EAFFC" w:rsidR="00520B7F" w:rsidRPr="00E555D3" w:rsidRDefault="00520B7F" w:rsidP="00CF2BE7">
            <w:pPr>
              <w:rPr>
                <w:color w:val="auto"/>
                <w:spacing w:val="20"/>
                <w:szCs w:val="20"/>
              </w:rPr>
            </w:pPr>
            <w:r w:rsidRPr="00E555D3">
              <w:rPr>
                <w:color w:val="auto"/>
                <w:spacing w:val="20"/>
                <w:szCs w:val="20"/>
              </w:rPr>
              <w:t>Kuben videregående</w:t>
            </w:r>
          </w:p>
          <w:p w14:paraId="7457F5BD" w14:textId="2AF347BA" w:rsidR="00520B7F" w:rsidRPr="00E555D3" w:rsidRDefault="00520B7F" w:rsidP="00CF2BE7">
            <w:pPr>
              <w:rPr>
                <w:color w:val="auto"/>
                <w:spacing w:val="20"/>
                <w:szCs w:val="20"/>
              </w:rPr>
            </w:pPr>
            <w:r w:rsidRPr="00E555D3">
              <w:rPr>
                <w:color w:val="auto"/>
                <w:spacing w:val="20"/>
                <w:szCs w:val="20"/>
              </w:rPr>
              <w:t>2022 - 2023</w:t>
            </w:r>
          </w:p>
          <w:p w14:paraId="6931B737" w14:textId="77777777" w:rsidR="00520B7F" w:rsidRPr="00E555D3" w:rsidRDefault="00520B7F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698E4682" w14:textId="77777777" w:rsidR="00520B7F" w:rsidRPr="00E555D3" w:rsidRDefault="00520B7F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21F987F7" w14:textId="43E11883" w:rsidR="00CF2BE7" w:rsidRPr="00E555D3" w:rsidRDefault="00520B7F" w:rsidP="00771A46">
            <w:pPr>
              <w:pStyle w:val="Heading2"/>
              <w:rPr>
                <w:rStyle w:val="NotBold"/>
              </w:rPr>
            </w:pPr>
            <w:r w:rsidRPr="00E555D3">
              <w:rPr>
                <w:rStyle w:val="NotBold"/>
              </w:rPr>
              <w:t>Informasjonsteknologi</w:t>
            </w:r>
          </w:p>
          <w:p w14:paraId="7CE1C832" w14:textId="5797C1E1" w:rsidR="00CF2BE7" w:rsidRPr="00E555D3" w:rsidRDefault="00520B7F" w:rsidP="00CF2BE7">
            <w:pPr>
              <w:rPr>
                <w:spacing w:val="20"/>
              </w:rPr>
            </w:pPr>
            <w:r w:rsidRPr="00E555D3">
              <w:t>Kuben videregående</w:t>
            </w:r>
          </w:p>
          <w:p w14:paraId="7CCA3294" w14:textId="249F55BF" w:rsidR="00CF2BE7" w:rsidRPr="00E555D3" w:rsidRDefault="00520B7F" w:rsidP="00CF2BE7">
            <w:r w:rsidRPr="00E555D3">
              <w:t>2023 - 2024</w:t>
            </w:r>
          </w:p>
          <w:p w14:paraId="740340E3" w14:textId="77777777" w:rsidR="00CF2BE7" w:rsidRPr="00E555D3" w:rsidRDefault="00CF2BE7" w:rsidP="008770FA"/>
          <w:p w14:paraId="4ED87EC1" w14:textId="77777777" w:rsidR="00CF2BE7" w:rsidRPr="00E555D3" w:rsidRDefault="00CF2BE7" w:rsidP="008770FA"/>
          <w:p w14:paraId="6283849C" w14:textId="36CAFB62" w:rsidR="00CF2BE7" w:rsidRPr="00E555D3" w:rsidRDefault="004C6EC7" w:rsidP="00CF2BE7">
            <w:pPr>
              <w:pStyle w:val="Heading1"/>
            </w:pPr>
            <w:r w:rsidRPr="00E555D3">
              <w:t>Evner</w:t>
            </w:r>
          </w:p>
          <w:p w14:paraId="6A832DFC" w14:textId="77777777" w:rsidR="00CF2BE7" w:rsidRPr="00E555D3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6D449F4B" w14:textId="3D26353D" w:rsidR="00520B7F" w:rsidRPr="00E555D3" w:rsidRDefault="004C6EC7" w:rsidP="00520B7F">
            <w:pPr>
              <w:pStyle w:val="ListBullet"/>
            </w:pPr>
            <w:r w:rsidRPr="00E555D3">
              <w:t>Flittig</w:t>
            </w:r>
          </w:p>
          <w:p w14:paraId="0EFAE37F" w14:textId="14D29256" w:rsidR="003F1D3E" w:rsidRPr="00E555D3" w:rsidRDefault="00520B7F" w:rsidP="00520B7F">
            <w:pPr>
              <w:pStyle w:val="ListBullet"/>
            </w:pPr>
            <w:r w:rsidRPr="00E555D3">
              <w:t>IT - Drift</w:t>
            </w:r>
          </w:p>
          <w:p w14:paraId="49F64ABD" w14:textId="703841E1" w:rsidR="003F1D3E" w:rsidRPr="00E555D3" w:rsidRDefault="00520B7F" w:rsidP="00771A46">
            <w:pPr>
              <w:pStyle w:val="ListBullet"/>
            </w:pPr>
            <w:r w:rsidRPr="00E555D3">
              <w:t>IT - utvikling</w:t>
            </w:r>
          </w:p>
          <w:p w14:paraId="089E1911" w14:textId="03D90F0C" w:rsidR="00EE3D18" w:rsidRPr="00E555D3" w:rsidRDefault="00520B7F" w:rsidP="00EE3D18">
            <w:pPr>
              <w:pStyle w:val="ListBullet"/>
            </w:pPr>
            <w:r w:rsidRPr="00E555D3">
              <w:t>Brukerstøtte</w:t>
            </w:r>
          </w:p>
        </w:tc>
        <w:tc>
          <w:tcPr>
            <w:tcW w:w="737" w:type="dxa"/>
            <w:vMerge/>
          </w:tcPr>
          <w:p w14:paraId="343463F0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58EAC1F5" w14:textId="59DAD9C5" w:rsidR="00CF2BE7" w:rsidRPr="00E555D3" w:rsidRDefault="00CF2BE7" w:rsidP="00F46F61"/>
        </w:tc>
      </w:tr>
      <w:tr w:rsidR="00CF2BE7" w:rsidRPr="00E555D3" w14:paraId="0A342263" w14:textId="77777777" w:rsidTr="003F1D3E">
        <w:trPr>
          <w:trHeight w:val="3195"/>
        </w:trPr>
        <w:tc>
          <w:tcPr>
            <w:tcW w:w="3692" w:type="dxa"/>
            <w:vMerge/>
          </w:tcPr>
          <w:p w14:paraId="77CA4439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5A83B51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1F84899" w14:textId="1E87D7F3" w:rsidR="00CF2BE7" w:rsidRPr="00E555D3" w:rsidRDefault="00520B7F" w:rsidP="00CF2BE7">
            <w:pPr>
              <w:pStyle w:val="Heading1"/>
            </w:pPr>
            <w:r w:rsidRPr="00E555D3">
              <w:t>Erfaring</w:t>
            </w:r>
          </w:p>
          <w:p w14:paraId="6D05FBEF" w14:textId="24A70B28" w:rsidR="00CF2BE7" w:rsidRPr="00E555D3" w:rsidRDefault="00CF2BE7" w:rsidP="00CF2BE7"/>
          <w:p w14:paraId="199EDE50" w14:textId="520BEB34" w:rsidR="00CF2BE7" w:rsidRPr="00E555D3" w:rsidRDefault="00520B7F" w:rsidP="00933EF6">
            <w:pPr>
              <w:pStyle w:val="Heading2"/>
            </w:pPr>
            <w:r w:rsidRPr="00E555D3">
              <w:t>Håndballtrener</w:t>
            </w:r>
            <w:r w:rsidR="003F1D3E" w:rsidRPr="00E555D3">
              <w:t xml:space="preserve"> </w:t>
            </w:r>
            <w:r w:rsidRPr="00E555D3">
              <w:rPr>
                <w:rStyle w:val="NotBold"/>
              </w:rPr>
              <w:t>Oppsal håndball.</w:t>
            </w:r>
          </w:p>
          <w:p w14:paraId="7EC3587C" w14:textId="309B60A3" w:rsidR="00CF2BE7" w:rsidRPr="00E555D3" w:rsidRDefault="00520B7F" w:rsidP="00933EF6">
            <w:pPr>
              <w:pStyle w:val="Heading3"/>
              <w:rPr>
                <w:i/>
              </w:rPr>
            </w:pPr>
            <w:r w:rsidRPr="00E555D3">
              <w:t>Sep 2020 – Okt 2022</w:t>
            </w:r>
          </w:p>
          <w:p w14:paraId="27267A72" w14:textId="6BD38B7E" w:rsidR="00CF2BE7" w:rsidRPr="00E555D3" w:rsidRDefault="000B0598" w:rsidP="003F1D3E">
            <w:pPr>
              <w:rPr>
                <w:color w:val="auto"/>
                <w:szCs w:val="20"/>
              </w:rPr>
            </w:pPr>
            <w:r w:rsidRPr="00E555D3">
              <w:rPr>
                <w:color w:val="auto"/>
                <w:szCs w:val="20"/>
              </w:rPr>
              <w:t xml:space="preserve">Jobbet som håndball trener i 2 år før jeg </w:t>
            </w:r>
            <w:r w:rsidR="00E555D3" w:rsidRPr="00E555D3">
              <w:rPr>
                <w:color w:val="auto"/>
                <w:szCs w:val="20"/>
              </w:rPr>
              <w:t>begynte</w:t>
            </w:r>
            <w:r w:rsidRPr="00E555D3">
              <w:rPr>
                <w:color w:val="auto"/>
                <w:szCs w:val="20"/>
              </w:rPr>
              <w:t xml:space="preserve"> på ny skole </w:t>
            </w:r>
            <w:r w:rsidR="00E555D3" w:rsidRPr="00E555D3">
              <w:rPr>
                <w:color w:val="auto"/>
                <w:szCs w:val="20"/>
              </w:rPr>
              <w:t>og nytt</w:t>
            </w:r>
            <w:r w:rsidRPr="00E555D3">
              <w:rPr>
                <w:color w:val="auto"/>
                <w:szCs w:val="20"/>
              </w:rPr>
              <w:t xml:space="preserve"> håndball lag og ikke fikk tid lengre. Trente forskjellige aldre av barn og unge. Jobbet sammen med forskjellige aldre av hjelpe trenere både voksne og barn.</w:t>
            </w:r>
            <w:r w:rsidR="005A25FD" w:rsidRPr="00E555D3">
              <w:rPr>
                <w:color w:val="auto"/>
                <w:szCs w:val="20"/>
              </w:rPr>
              <w:t xml:space="preserve"> Har gitt med god i innsikt i hvordan å lede en gruppe mennesker.</w:t>
            </w:r>
          </w:p>
        </w:tc>
      </w:tr>
      <w:tr w:rsidR="00CF2BE7" w:rsidRPr="00E555D3" w14:paraId="06426CBB" w14:textId="77777777" w:rsidTr="00CF2BE7">
        <w:trPr>
          <w:trHeight w:val="180"/>
        </w:trPr>
        <w:tc>
          <w:tcPr>
            <w:tcW w:w="3692" w:type="dxa"/>
            <w:vMerge/>
          </w:tcPr>
          <w:p w14:paraId="0D17E192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8355AF4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1EF3654" w14:textId="4A1A36DC" w:rsidR="00CF2BE7" w:rsidRPr="00E555D3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31041FBD" w14:textId="77777777" w:rsidR="00CF2BE7" w:rsidRPr="00E555D3" w:rsidRDefault="00CF2BE7" w:rsidP="00CF2BE7">
            <w:pPr>
              <w:pStyle w:val="Heading1"/>
            </w:pPr>
          </w:p>
        </w:tc>
      </w:tr>
      <w:tr w:rsidR="00CF2BE7" w:rsidRPr="00E555D3" w14:paraId="322EB58C" w14:textId="77777777" w:rsidTr="003F1D3E">
        <w:trPr>
          <w:trHeight w:val="512"/>
        </w:trPr>
        <w:tc>
          <w:tcPr>
            <w:tcW w:w="3692" w:type="dxa"/>
            <w:vMerge/>
          </w:tcPr>
          <w:p w14:paraId="3D51F7F5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CA24A6C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90DD199" w14:textId="77777777" w:rsidR="00CF2BE7" w:rsidRPr="00E555D3" w:rsidRDefault="00CF2BE7" w:rsidP="00CF2BE7">
            <w:pPr>
              <w:pStyle w:val="Heading1"/>
            </w:pPr>
          </w:p>
        </w:tc>
      </w:tr>
      <w:tr w:rsidR="00CF2BE7" w:rsidRPr="00E555D3" w14:paraId="074DA91D" w14:textId="77777777" w:rsidTr="003F1D3E">
        <w:trPr>
          <w:trHeight w:val="2187"/>
        </w:trPr>
        <w:tc>
          <w:tcPr>
            <w:tcW w:w="3692" w:type="dxa"/>
            <w:vMerge/>
          </w:tcPr>
          <w:p w14:paraId="44F782F7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6682607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487D4C0" w14:textId="54814ACD" w:rsidR="003F1D3E" w:rsidRPr="00E555D3" w:rsidRDefault="002D0789" w:rsidP="003F1D3E">
            <w:pPr>
              <w:pStyle w:val="Heading2"/>
            </w:pPr>
            <w:r w:rsidRPr="00E555D3">
              <w:t>It – Erfaring</w:t>
            </w:r>
          </w:p>
          <w:p w14:paraId="29F9AD68" w14:textId="6BA19E51" w:rsidR="003F1D3E" w:rsidRPr="00E555D3" w:rsidRDefault="002D0789" w:rsidP="003F1D3E">
            <w:pPr>
              <w:pStyle w:val="Heading3"/>
              <w:rPr>
                <w:i/>
              </w:rPr>
            </w:pPr>
            <w:r w:rsidRPr="00E555D3">
              <w:t>Kuben Videregående.</w:t>
            </w:r>
          </w:p>
          <w:p w14:paraId="46DAE3FB" w14:textId="1A9B6C64" w:rsidR="002C6699" w:rsidRPr="00E555D3" w:rsidRDefault="00C36A4A" w:rsidP="00720E2C">
            <w:pPr>
              <w:rPr>
                <w:color w:val="auto"/>
                <w:szCs w:val="20"/>
              </w:rPr>
            </w:pPr>
            <w:r w:rsidRPr="00E555D3">
              <w:rPr>
                <w:color w:val="auto"/>
                <w:szCs w:val="20"/>
              </w:rPr>
              <w:t>Jeg har jobbet mye med HTML,</w:t>
            </w:r>
            <w:r w:rsidR="00E555D3">
              <w:rPr>
                <w:color w:val="auto"/>
                <w:szCs w:val="20"/>
              </w:rPr>
              <w:t xml:space="preserve"> </w:t>
            </w:r>
            <w:r w:rsidRPr="00E555D3">
              <w:rPr>
                <w:color w:val="auto"/>
                <w:szCs w:val="20"/>
              </w:rPr>
              <w:t xml:space="preserve">CSS and JS de siste årene, </w:t>
            </w:r>
            <w:r w:rsidR="00E555D3" w:rsidRPr="00E555D3">
              <w:rPr>
                <w:color w:val="auto"/>
                <w:szCs w:val="20"/>
              </w:rPr>
              <w:t>men</w:t>
            </w:r>
            <w:r w:rsidRPr="00E555D3">
              <w:rPr>
                <w:color w:val="auto"/>
                <w:szCs w:val="20"/>
              </w:rPr>
              <w:t xml:space="preserve"> jeg er fullt åpen og ivrig på å lære meg </w:t>
            </w:r>
            <w:r w:rsidR="002C6699" w:rsidRPr="00E555D3">
              <w:rPr>
                <w:color w:val="auto"/>
                <w:szCs w:val="20"/>
              </w:rPr>
              <w:t>nye kode språk.</w:t>
            </w:r>
          </w:p>
          <w:p w14:paraId="1F807D97" w14:textId="7F1C570A" w:rsidR="002C6699" w:rsidRPr="00E555D3" w:rsidRDefault="0044427B" w:rsidP="00720E2C">
            <w:pPr>
              <w:rPr>
                <w:color w:val="auto"/>
                <w:szCs w:val="20"/>
              </w:rPr>
            </w:pPr>
            <w:r w:rsidRPr="00E555D3">
              <w:rPr>
                <w:color w:val="auto"/>
                <w:szCs w:val="20"/>
              </w:rPr>
              <w:t>Jeg h</w:t>
            </w:r>
            <w:r w:rsidR="007B4122" w:rsidRPr="00E555D3">
              <w:rPr>
                <w:color w:val="auto"/>
                <w:szCs w:val="20"/>
              </w:rPr>
              <w:t>a</w:t>
            </w:r>
            <w:r w:rsidRPr="00E555D3">
              <w:rPr>
                <w:color w:val="auto"/>
                <w:szCs w:val="20"/>
              </w:rPr>
              <w:t>r jobbet med litt forskjellige MYSQL databaser</w:t>
            </w:r>
            <w:r w:rsidR="007B4122" w:rsidRPr="00E555D3">
              <w:rPr>
                <w:color w:val="auto"/>
                <w:szCs w:val="20"/>
              </w:rPr>
              <w:t>.</w:t>
            </w:r>
          </w:p>
          <w:p w14:paraId="037C8385" w14:textId="411A32EF" w:rsidR="007B4122" w:rsidRPr="00E555D3" w:rsidRDefault="003F50F2" w:rsidP="00720E2C">
            <w:pPr>
              <w:rPr>
                <w:color w:val="auto"/>
                <w:szCs w:val="20"/>
              </w:rPr>
            </w:pPr>
            <w:r w:rsidRPr="00E555D3">
              <w:rPr>
                <w:color w:val="auto"/>
                <w:szCs w:val="20"/>
              </w:rPr>
              <w:t xml:space="preserve">som en som har </w:t>
            </w:r>
            <w:r w:rsidR="00E555D3" w:rsidRPr="00E555D3">
              <w:rPr>
                <w:color w:val="auto"/>
                <w:szCs w:val="20"/>
              </w:rPr>
              <w:t>utvikling</w:t>
            </w:r>
            <w:r w:rsidRPr="00E555D3">
              <w:rPr>
                <w:color w:val="auto"/>
                <w:szCs w:val="20"/>
              </w:rPr>
              <w:t xml:space="preserve"> som hobby har jeg lagd litt forskjellige personlige prosjekter, som bot</w:t>
            </w:r>
            <w:r w:rsidR="00E555D3">
              <w:rPr>
                <w:color w:val="auto"/>
                <w:szCs w:val="20"/>
              </w:rPr>
              <w:t xml:space="preserve"> </w:t>
            </w:r>
            <w:r w:rsidRPr="00E555D3">
              <w:rPr>
                <w:color w:val="auto"/>
                <w:szCs w:val="20"/>
              </w:rPr>
              <w:t xml:space="preserve">liste og registering </w:t>
            </w:r>
            <w:r w:rsidR="00F56BD6" w:rsidRPr="00E555D3">
              <w:rPr>
                <w:color w:val="auto"/>
                <w:szCs w:val="20"/>
              </w:rPr>
              <w:t xml:space="preserve">for </w:t>
            </w:r>
            <w:r w:rsidR="00E555D3" w:rsidRPr="00E555D3">
              <w:rPr>
                <w:color w:val="auto"/>
                <w:szCs w:val="20"/>
              </w:rPr>
              <w:t>håndballaget</w:t>
            </w:r>
            <w:r w:rsidR="00F56BD6" w:rsidRPr="00E555D3">
              <w:rPr>
                <w:color w:val="auto"/>
                <w:szCs w:val="20"/>
              </w:rPr>
              <w:t xml:space="preserve"> mitt.</w:t>
            </w:r>
          </w:p>
          <w:p w14:paraId="6A7E3895" w14:textId="778267AE" w:rsidR="005A25FD" w:rsidRPr="00E555D3" w:rsidRDefault="005A25FD" w:rsidP="00CF2BE7">
            <w:pPr>
              <w:rPr>
                <w:color w:val="auto"/>
                <w:szCs w:val="20"/>
              </w:rPr>
            </w:pPr>
          </w:p>
        </w:tc>
      </w:tr>
      <w:tr w:rsidR="003F1D3E" w:rsidRPr="00E555D3" w14:paraId="386BAEB8" w14:textId="77777777" w:rsidTr="003F1D3E">
        <w:trPr>
          <w:trHeight w:val="153"/>
        </w:trPr>
        <w:tc>
          <w:tcPr>
            <w:tcW w:w="3692" w:type="dxa"/>
            <w:vMerge/>
          </w:tcPr>
          <w:p w14:paraId="495D701D" w14:textId="77777777" w:rsidR="003F1D3E" w:rsidRPr="00E555D3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0A2D351" w14:textId="77777777" w:rsidR="003F1D3E" w:rsidRPr="00E555D3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191888B" w14:textId="77777777" w:rsidR="003F1D3E" w:rsidRPr="00E555D3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67300639" w14:textId="77777777" w:rsidR="003F1D3E" w:rsidRPr="00E555D3" w:rsidRDefault="003F1D3E" w:rsidP="00CF2BE7">
            <w:pPr>
              <w:pStyle w:val="Heading1"/>
            </w:pPr>
          </w:p>
        </w:tc>
      </w:tr>
      <w:tr w:rsidR="00CF2BE7" w:rsidRPr="00E555D3" w14:paraId="6BD999BC" w14:textId="77777777" w:rsidTr="003F1D3E">
        <w:trPr>
          <w:trHeight w:val="215"/>
        </w:trPr>
        <w:tc>
          <w:tcPr>
            <w:tcW w:w="3692" w:type="dxa"/>
            <w:vMerge/>
          </w:tcPr>
          <w:p w14:paraId="161AA5E8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75B7FB0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C3E4494" w14:textId="4F273256" w:rsidR="00CF2BE7" w:rsidRPr="00E555D3" w:rsidRDefault="00CF2BE7" w:rsidP="00CF2BE7">
            <w:pPr>
              <w:pStyle w:val="Heading1"/>
            </w:pPr>
          </w:p>
        </w:tc>
      </w:tr>
      <w:tr w:rsidR="00CF2BE7" w:rsidRPr="00E555D3" w14:paraId="54A9B34E" w14:textId="77777777" w:rsidTr="00CF2BE7">
        <w:trPr>
          <w:trHeight w:val="80"/>
        </w:trPr>
        <w:tc>
          <w:tcPr>
            <w:tcW w:w="3692" w:type="dxa"/>
            <w:vMerge/>
          </w:tcPr>
          <w:p w14:paraId="15EBB570" w14:textId="77777777" w:rsidR="00CF2BE7" w:rsidRPr="00E555D3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E9C5226" w14:textId="77777777" w:rsidR="00CF2BE7" w:rsidRPr="00E555D3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E0821B9" w14:textId="2D16BAA9" w:rsidR="00343C48" w:rsidRPr="00E555D3" w:rsidRDefault="005A25FD" w:rsidP="00343C48">
            <w:pPr>
              <w:pStyle w:val="Heading2"/>
            </w:pPr>
            <w:r w:rsidRPr="00E555D3">
              <w:t>Håndballspiller</w:t>
            </w:r>
            <w:r w:rsidR="00343C48" w:rsidRPr="00E555D3">
              <w:t xml:space="preserve"> </w:t>
            </w:r>
            <w:r w:rsidRPr="00E555D3">
              <w:rPr>
                <w:rStyle w:val="NotBold"/>
              </w:rPr>
              <w:t>Linje 5 håndball.</w:t>
            </w:r>
          </w:p>
          <w:p w14:paraId="3902663D" w14:textId="7B881324" w:rsidR="00343C48" w:rsidRPr="00E555D3" w:rsidRDefault="005A25FD" w:rsidP="00343C48">
            <w:pPr>
              <w:pStyle w:val="Heading3"/>
              <w:rPr>
                <w:i/>
              </w:rPr>
            </w:pPr>
            <w:r w:rsidRPr="00E555D3">
              <w:t>Au</w:t>
            </w:r>
            <w:r w:rsidR="00355901" w:rsidRPr="00E555D3">
              <w:t>g 2012</w:t>
            </w:r>
            <w:r w:rsidRPr="00E555D3">
              <w:t xml:space="preserve"> – spiller fortsatt</w:t>
            </w:r>
            <w:r w:rsidR="00343C48" w:rsidRPr="00E555D3">
              <w:t xml:space="preserve"> </w:t>
            </w:r>
          </w:p>
          <w:p w14:paraId="0A4FDC2A" w14:textId="77777777" w:rsidR="00CF2BE7" w:rsidRPr="00E555D3" w:rsidRDefault="005A25FD" w:rsidP="00343C48">
            <w:pPr>
              <w:rPr>
                <w:color w:val="auto"/>
                <w:szCs w:val="20"/>
              </w:rPr>
            </w:pPr>
            <w:r w:rsidRPr="00E555D3">
              <w:rPr>
                <w:color w:val="auto"/>
                <w:szCs w:val="20"/>
              </w:rPr>
              <w:t xml:space="preserve">Har spilt håndball I snart 12 år. Spiller på herrelags nivå i 2.div. </w:t>
            </w:r>
          </w:p>
          <w:p w14:paraId="2C18F632" w14:textId="4F8F1360" w:rsidR="004C6EC7" w:rsidRPr="00E555D3" w:rsidRDefault="004C6EC7" w:rsidP="00343C48">
            <w:pPr>
              <w:rPr>
                <w:color w:val="auto"/>
                <w:szCs w:val="20"/>
              </w:rPr>
            </w:pPr>
            <w:r w:rsidRPr="00E555D3">
              <w:rPr>
                <w:color w:val="auto"/>
                <w:szCs w:val="20"/>
              </w:rPr>
              <w:t>Håndball har lært meg å ta til meg kritikk å bruke det på en god måtte for å bli bedre</w:t>
            </w:r>
            <w:r w:rsidR="007607D0" w:rsidRPr="00E555D3">
              <w:rPr>
                <w:color w:val="auto"/>
                <w:szCs w:val="20"/>
              </w:rPr>
              <w:t>, sammen med å lære meg å jobbe med mange forskjellige</w:t>
            </w:r>
            <w:r w:rsidR="00255C44" w:rsidRPr="00E555D3">
              <w:rPr>
                <w:color w:val="auto"/>
                <w:szCs w:val="20"/>
              </w:rPr>
              <w:t xml:space="preserve"> </w:t>
            </w:r>
            <w:r w:rsidR="00904065" w:rsidRPr="00E555D3">
              <w:rPr>
                <w:color w:val="auto"/>
                <w:szCs w:val="20"/>
              </w:rPr>
              <w:t>personer.</w:t>
            </w:r>
            <w:r w:rsidR="004844C8">
              <w:rPr>
                <w:color w:val="auto"/>
                <w:szCs w:val="20"/>
              </w:rPr>
              <w:t xml:space="preserve"> Håndball har også lært meg at samarbeid gir beste resultat.</w:t>
            </w:r>
          </w:p>
        </w:tc>
      </w:tr>
    </w:tbl>
    <w:p w14:paraId="7F5398A4" w14:textId="77777777" w:rsidR="002706CA" w:rsidRPr="007D0A97" w:rsidRDefault="002706CA" w:rsidP="002F00D6">
      <w:pPr>
        <w:rPr>
          <w:color w:val="auto"/>
          <w:sz w:val="2"/>
          <w:szCs w:val="2"/>
        </w:rPr>
      </w:pPr>
    </w:p>
    <w:sectPr w:rsidR="002706CA" w:rsidRPr="007D0A97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3410" w14:textId="77777777" w:rsidR="00D864E6" w:rsidRDefault="00D864E6" w:rsidP="00AA35A8">
      <w:pPr>
        <w:spacing w:line="240" w:lineRule="auto"/>
      </w:pPr>
      <w:r>
        <w:separator/>
      </w:r>
    </w:p>
  </w:endnote>
  <w:endnote w:type="continuationSeparator" w:id="0">
    <w:p w14:paraId="584CCD87" w14:textId="77777777" w:rsidR="00D864E6" w:rsidRDefault="00D864E6" w:rsidP="00AA35A8">
      <w:pPr>
        <w:spacing w:line="240" w:lineRule="auto"/>
      </w:pPr>
      <w:r>
        <w:continuationSeparator/>
      </w:r>
    </w:p>
  </w:endnote>
  <w:endnote w:type="continuationNotice" w:id="1">
    <w:p w14:paraId="5C99C8B3" w14:textId="77777777" w:rsidR="00D864E6" w:rsidRDefault="00D864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BE51" w14:textId="77777777" w:rsidR="00D864E6" w:rsidRDefault="00D864E6" w:rsidP="00AA35A8">
      <w:pPr>
        <w:spacing w:line="240" w:lineRule="auto"/>
      </w:pPr>
      <w:r>
        <w:separator/>
      </w:r>
    </w:p>
  </w:footnote>
  <w:footnote w:type="continuationSeparator" w:id="0">
    <w:p w14:paraId="7A7BAE86" w14:textId="77777777" w:rsidR="00D864E6" w:rsidRDefault="00D864E6" w:rsidP="00AA35A8">
      <w:pPr>
        <w:spacing w:line="240" w:lineRule="auto"/>
      </w:pPr>
      <w:r>
        <w:continuationSeparator/>
      </w:r>
    </w:p>
  </w:footnote>
  <w:footnote w:type="continuationNotice" w:id="1">
    <w:p w14:paraId="2C88A8BE" w14:textId="77777777" w:rsidR="00D864E6" w:rsidRDefault="00D864E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9" type="#_x0000_t75" style="width:13.6pt;height:13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7F"/>
    <w:rsid w:val="00001AD3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0598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55C44"/>
    <w:rsid w:val="002706CA"/>
    <w:rsid w:val="0027193E"/>
    <w:rsid w:val="002A0DE2"/>
    <w:rsid w:val="002A7891"/>
    <w:rsid w:val="002C4E0C"/>
    <w:rsid w:val="002C6699"/>
    <w:rsid w:val="002D0789"/>
    <w:rsid w:val="002D178C"/>
    <w:rsid w:val="002E7306"/>
    <w:rsid w:val="002F00D6"/>
    <w:rsid w:val="00331DCE"/>
    <w:rsid w:val="00334FEA"/>
    <w:rsid w:val="00343C48"/>
    <w:rsid w:val="003514CA"/>
    <w:rsid w:val="00352A17"/>
    <w:rsid w:val="00355901"/>
    <w:rsid w:val="0037751B"/>
    <w:rsid w:val="003877F8"/>
    <w:rsid w:val="003904BF"/>
    <w:rsid w:val="00391BEA"/>
    <w:rsid w:val="003A3587"/>
    <w:rsid w:val="003B351B"/>
    <w:rsid w:val="003B4AEF"/>
    <w:rsid w:val="003B7F92"/>
    <w:rsid w:val="003F1D3E"/>
    <w:rsid w:val="003F50F2"/>
    <w:rsid w:val="0041245C"/>
    <w:rsid w:val="00413BF1"/>
    <w:rsid w:val="00415CF3"/>
    <w:rsid w:val="00427300"/>
    <w:rsid w:val="0044427B"/>
    <w:rsid w:val="00453A7B"/>
    <w:rsid w:val="00457ADE"/>
    <w:rsid w:val="00462350"/>
    <w:rsid w:val="00463060"/>
    <w:rsid w:val="00464B92"/>
    <w:rsid w:val="00470744"/>
    <w:rsid w:val="004844C8"/>
    <w:rsid w:val="00491C13"/>
    <w:rsid w:val="004936B2"/>
    <w:rsid w:val="004A28EA"/>
    <w:rsid w:val="004C6EC7"/>
    <w:rsid w:val="004D5532"/>
    <w:rsid w:val="00520B7F"/>
    <w:rsid w:val="00522DCB"/>
    <w:rsid w:val="00524297"/>
    <w:rsid w:val="005273AD"/>
    <w:rsid w:val="00537559"/>
    <w:rsid w:val="00552CAA"/>
    <w:rsid w:val="00583F2A"/>
    <w:rsid w:val="005A25FD"/>
    <w:rsid w:val="005D6ED0"/>
    <w:rsid w:val="005E11A5"/>
    <w:rsid w:val="00607A35"/>
    <w:rsid w:val="00626B3C"/>
    <w:rsid w:val="00660FBB"/>
    <w:rsid w:val="0069541B"/>
    <w:rsid w:val="006A1E18"/>
    <w:rsid w:val="006A37C0"/>
    <w:rsid w:val="006C60AA"/>
    <w:rsid w:val="006C7C99"/>
    <w:rsid w:val="006C7F5A"/>
    <w:rsid w:val="006D4544"/>
    <w:rsid w:val="00720E2C"/>
    <w:rsid w:val="00745AA9"/>
    <w:rsid w:val="00746B0A"/>
    <w:rsid w:val="007607D0"/>
    <w:rsid w:val="007704E6"/>
    <w:rsid w:val="00771A46"/>
    <w:rsid w:val="00772D95"/>
    <w:rsid w:val="007770F4"/>
    <w:rsid w:val="00791376"/>
    <w:rsid w:val="00791C5D"/>
    <w:rsid w:val="007B4122"/>
    <w:rsid w:val="007B4FF4"/>
    <w:rsid w:val="007D0A97"/>
    <w:rsid w:val="007D7F15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B2B77"/>
    <w:rsid w:val="008C6FDE"/>
    <w:rsid w:val="008D004E"/>
    <w:rsid w:val="008D5253"/>
    <w:rsid w:val="008F180B"/>
    <w:rsid w:val="008F48B9"/>
    <w:rsid w:val="00900281"/>
    <w:rsid w:val="00904065"/>
    <w:rsid w:val="009049BC"/>
    <w:rsid w:val="00910B68"/>
    <w:rsid w:val="00913025"/>
    <w:rsid w:val="009230A7"/>
    <w:rsid w:val="00933EF6"/>
    <w:rsid w:val="009529EB"/>
    <w:rsid w:val="009805B1"/>
    <w:rsid w:val="009B4B3C"/>
    <w:rsid w:val="009B55A3"/>
    <w:rsid w:val="009D646A"/>
    <w:rsid w:val="009E292F"/>
    <w:rsid w:val="00A365DA"/>
    <w:rsid w:val="00A633B0"/>
    <w:rsid w:val="00A82BE7"/>
    <w:rsid w:val="00A90A97"/>
    <w:rsid w:val="00AA1166"/>
    <w:rsid w:val="00AA35A8"/>
    <w:rsid w:val="00AB0853"/>
    <w:rsid w:val="00AB7719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937BD"/>
    <w:rsid w:val="00BD2BE1"/>
    <w:rsid w:val="00BE3FED"/>
    <w:rsid w:val="00BE5968"/>
    <w:rsid w:val="00BF3DBB"/>
    <w:rsid w:val="00C0565B"/>
    <w:rsid w:val="00C163A1"/>
    <w:rsid w:val="00C33D8C"/>
    <w:rsid w:val="00C36A4A"/>
    <w:rsid w:val="00C62E97"/>
    <w:rsid w:val="00C75585"/>
    <w:rsid w:val="00C822BF"/>
    <w:rsid w:val="00C90004"/>
    <w:rsid w:val="00CA07A7"/>
    <w:rsid w:val="00CA61BE"/>
    <w:rsid w:val="00CB3E40"/>
    <w:rsid w:val="00CD3C8B"/>
    <w:rsid w:val="00CF22B3"/>
    <w:rsid w:val="00CF2BE7"/>
    <w:rsid w:val="00D00CD9"/>
    <w:rsid w:val="00D15AAE"/>
    <w:rsid w:val="00D22971"/>
    <w:rsid w:val="00D3419C"/>
    <w:rsid w:val="00D60B19"/>
    <w:rsid w:val="00D86385"/>
    <w:rsid w:val="00D864E6"/>
    <w:rsid w:val="00D95726"/>
    <w:rsid w:val="00DA2FA5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555D3"/>
    <w:rsid w:val="00E77096"/>
    <w:rsid w:val="00E80D10"/>
    <w:rsid w:val="00EB74E8"/>
    <w:rsid w:val="00EC0F79"/>
    <w:rsid w:val="00EE3D18"/>
    <w:rsid w:val="00EF0E02"/>
    <w:rsid w:val="00EF22EF"/>
    <w:rsid w:val="00F02E99"/>
    <w:rsid w:val="00F30552"/>
    <w:rsid w:val="00F419C0"/>
    <w:rsid w:val="00F46BDB"/>
    <w:rsid w:val="00F46F61"/>
    <w:rsid w:val="00F56BD6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0BA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0B05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B059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51B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y2iqfc">
    <w:name w:val="y2iqfc"/>
    <w:basedOn w:val="DefaultParagraphFont"/>
    <w:rsid w:val="0037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tintangen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tin-tangen-94633a25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ngenmartin0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Tangen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7EFBBF1284E9A9C2A5C6C6B06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37954-C465-4FCF-A9D1-427FD4CBB2F7}"/>
      </w:docPartPr>
      <w:docPartBody>
        <w:p w:rsidR="00A06849" w:rsidRDefault="00000000">
          <w:pPr>
            <w:pStyle w:val="88B7EFBBF1284E9A9C2A5C6C6B06E358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49"/>
    <w:rsid w:val="00530F8D"/>
    <w:rsid w:val="005D21AC"/>
    <w:rsid w:val="00843A73"/>
    <w:rsid w:val="00A06849"/>
    <w:rsid w:val="00F6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B7EFBBF1284E9A9C2A5C6C6B06E358">
    <w:name w:val="88B7EFBBF1284E9A9C2A5C6C6B06E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2023-09-08T06:44:00Z</dcterms:created>
  <dcterms:modified xsi:type="dcterms:W3CDTF">2023-09-08T07:34:00Z</dcterms:modified>
</cp:coreProperties>
</file>